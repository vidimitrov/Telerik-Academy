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2362ED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 xml:space="preserve">urer, model (maximum of </w:t>
      </w:r>
      <w:r w:rsidR="007F7E08">
        <w:t>20</w:t>
      </w:r>
      <w:bookmarkStart w:id="0" w:name="_GoBack"/>
      <w:bookmarkEnd w:id="0"/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lastRenderedPageBreak/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DFE" w:rsidRDefault="005F3DFE">
      <w:r>
        <w:separator/>
      </w:r>
    </w:p>
  </w:endnote>
  <w:endnote w:type="continuationSeparator" w:id="0">
    <w:p w:rsidR="005F3DFE" w:rsidRDefault="005F3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F7E08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5F3DFE">
            <w:fldChar w:fldCharType="begin"/>
          </w:r>
          <w:r w:rsidR="005F3DFE">
            <w:instrText xml:space="preserve"> NUMPAGES </w:instrText>
          </w:r>
          <w:r w:rsidR="005F3DFE">
            <w:fldChar w:fldCharType="separate"/>
          </w:r>
          <w:r w:rsidR="007F7E08">
            <w:rPr>
              <w:noProof/>
            </w:rPr>
            <w:t>5</w:t>
          </w:r>
          <w:r w:rsidR="005F3DFE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5F3DFE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DFE" w:rsidRDefault="005F3DFE">
      <w:r>
        <w:separator/>
      </w:r>
    </w:p>
  </w:footnote>
  <w:footnote w:type="continuationSeparator" w:id="0">
    <w:p w:rsidR="005F3DFE" w:rsidRDefault="005F3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5F3DFE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362ED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E9D"/>
    <w:rsid w:val="005D3F6F"/>
    <w:rsid w:val="005D52F9"/>
    <w:rsid w:val="005E61B0"/>
    <w:rsid w:val="005E6867"/>
    <w:rsid w:val="005F1E66"/>
    <w:rsid w:val="005F3DFE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7F7E08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0795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5FA0-642E-424A-9919-154ECB54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297</TotalTime>
  <Pages>5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Veselin Dimitrov</cp:lastModifiedBy>
  <cp:revision>91</cp:revision>
  <cp:lastPrinted>2009-11-24T10:33:00Z</cp:lastPrinted>
  <dcterms:created xsi:type="dcterms:W3CDTF">2014-09-07T14:19:00Z</dcterms:created>
  <dcterms:modified xsi:type="dcterms:W3CDTF">2014-09-08T10:43:00Z</dcterms:modified>
</cp:coreProperties>
</file>